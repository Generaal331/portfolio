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rsidR="00AD4743" w:rsidRDefault="00AD4743">
          <w:pPr>
            <w:rPr>
              <w:kern w:val="28"/>
            </w:rPr>
          </w:pPr>
        </w:p>
        <w:p w:rsidR="00AD4743" w:rsidRDefault="00D56862">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55168" behindDoc="0" locked="0" layoutInCell="1" allowOverlap="1" wp14:anchorId="4B32A415" wp14:editId="70CD8C46">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181725" cy="1295400"/>
                    <wp:effectExtent l="0" t="0" r="0" b="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743" w:rsidRDefault="00D56862">
                                <w:pPr>
                                  <w:pStyle w:val="Titel"/>
                                  <w:rPr>
                                    <w:sz w:val="56"/>
                                  </w:rPr>
                                </w:pPr>
                                <w:r>
                                  <w:rPr>
                                    <w:sz w:val="56"/>
                                  </w:rPr>
                                  <w:t xml:space="preserve">handleiding de-monteren computer </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B32A415" id="_x0000_t202" coordsize="21600,21600" o:spt="202" path="m,l,21600r21600,l21600,xe">
                    <v:stroke joinstyle="miter"/>
                    <v:path gradientshapeok="t" o:connecttype="rect"/>
                  </v:shapetype>
                  <v:shape id="Tekstvak 26" o:spid="_x0000_s1026" type="#_x0000_t202" style="position:absolute;margin-left:0;margin-top:0;width:486.75pt;height:102pt;z-index:251655168;visibility:visible;mso-wrap-style:square;mso-width-percent:0;mso-height-percent:0;mso-top-percent:700;mso-wrap-distance-left:9pt;mso-wrap-distance-top:0;mso-wrap-distance-right:9pt;mso-wrap-distance-bottom:0;mso-position-horizontal:left;mso-position-horizontal-relative:margin;mso-position-vertical-relative:margin;mso-width-percent: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" filled="f" stroked="f">
                    <v:textbox>
                      <w:txbxContent>
                        <w:p w:rsidR="00AD4743" w:rsidRDefault="00D56862">
                          <w:pPr>
                            <w:pStyle w:val="Titel"/>
                            <w:rPr>
                              <w:sz w:val="56"/>
                            </w:rPr>
                          </w:pPr>
                          <w:r>
                            <w:rPr>
                              <w:sz w:val="56"/>
                            </w:rPr>
                            <w:t xml:space="preserve">handleiding de-monteren computer </w:t>
                          </w:r>
                        </w:p>
                      </w:txbxContent>
                    </v:textbox>
                    <w10:wrap anchorx="margin" anchory="margin"/>
                  </v:shape>
                </w:pict>
              </mc:Fallback>
            </mc:AlternateContent>
          </w:r>
          <w:r w:rsidR="00673471">
            <w:rPr>
              <w:noProof/>
            </w:rPr>
            <mc:AlternateContent>
              <mc:Choice Requires="wps">
                <w:drawing>
                  <wp:anchor distT="0" distB="0" distL="114300" distR="114300" simplePos="0" relativeHeight="251657216" behindDoc="0" locked="0" layoutInCell="1" allowOverlap="1" wp14:anchorId="5B18802F" wp14:editId="55FA76BF">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743" w:rsidRDefault="00AD4743">
                                <w:pPr>
                                  <w:pStyle w:val="Ondertitel"/>
                                </w:pP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5B18802F" id="Tekstvak 11" o:spid="_x0000_s1027" type="#_x0000_t202" style="position:absolute;margin-left:0;margin-top:0;width:493.9pt;height:44.6pt;z-index:251657216;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" filled="f" stroked="f">
                    <v:textbox>
                      <w:txbxContent>
                        <w:p w:rsidR="00AD4743" w:rsidRDefault="00AD4743">
                          <w:pPr>
                            <w:pStyle w:val="Ondertitel"/>
                          </w:pPr>
                        </w:p>
                      </w:txbxContent>
                    </v:textbox>
                    <w10:wrap anchorx="margin" anchory="margin"/>
                  </v:shape>
                </w:pict>
              </mc:Fallback>
            </mc:AlternateContent>
          </w:r>
          <w:r w:rsidR="00673471">
            <w:rPr>
              <w:noProof/>
            </w:rPr>
            <mc:AlternateContent>
              <mc:Choice Requires="wps">
                <w:drawing>
                  <wp:anchor distT="0" distB="0" distL="114300" distR="114300" simplePos="0" relativeHeight="251656192" behindDoc="0" locked="0" layoutInCell="1" allowOverlap="1" wp14:anchorId="04AA57E7" wp14:editId="15FAFC95">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0" b="0"/>
                    <wp:wrapNone/>
                    <wp:docPr id="2" name="Tekstvak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8"/>
                              <a:stretch>
                                <a:fillRect/>
                              </a:stretch>
                            </a:blipFill>
                            <a:ln w="6350">
                              <a:noFill/>
                            </a:ln>
                            <a:effectLst/>
                          </wps:spPr>
                          <wps:txbx>
                            <w:txbxContent>
                              <w:p w:rsidR="00AD4743" w:rsidRDefault="00D56862">
                                <w:pPr>
                                  <w:pStyle w:val="Koptekst"/>
                                  <w:tabs>
                                    <w:tab w:val="left" w:pos="6765"/>
                                  </w:tabs>
                                  <w:rPr>
                                    <w:noProof/>
                                  </w:rPr>
                                </w:pPr>
                                <w:r w:rsidRPr="00D56862">
                                  <w:rPr>
                                    <w:noProof/>
                                  </w:rPr>
                                  <w:drawing>
                                    <wp:inline distT="0" distB="0" distL="0" distR="0">
                                      <wp:extent cx="6753225" cy="6284595"/>
                                      <wp:effectExtent l="0" t="0" r="9525" b="1905"/>
                                      <wp:docPr id="7" name="Afbeelding 7" descr="Afbeeldingsresultaat voor demonteren compu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emonteren comput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6394" cy="631546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04AA57E7" id="Tekstvak 2" o:spid="_x0000_s1028" type="#_x0000_t202" style="position:absolute;margin-left:0;margin-top:0;width:529.2pt;height:495.9pt;z-index:251656192;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" stroked="f" strokeweight=".5pt">
                    <v:fill r:id="rId10" o:title="" recolor="t" rotate="t" type="frame"/>
                    <v:textbox inset="0,0,0,0">
                      <w:txbxContent>
                        <w:p w:rsidR="00AD4743" w:rsidRDefault="00D56862">
                          <w:pPr>
                            <w:pStyle w:val="Koptekst"/>
                            <w:tabs>
                              <w:tab w:val="left" w:pos="6765"/>
                            </w:tabs>
                            <w:rPr>
                              <w:noProof/>
                            </w:rPr>
                          </w:pPr>
                          <w:r w:rsidRPr="00D56862">
                            <w:rPr>
                              <w:noProof/>
                            </w:rPr>
                            <w:drawing>
                              <wp:inline distT="0" distB="0" distL="0" distR="0">
                                <wp:extent cx="6753225" cy="6284595"/>
                                <wp:effectExtent l="0" t="0" r="9525" b="1905"/>
                                <wp:docPr id="7" name="Afbeelding 7" descr="Afbeeldingsresultaat voor demonteren compu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emonteren comput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6394" cy="6315462"/>
                                        </a:xfrm>
                                        <a:prstGeom prst="rect">
                                          <a:avLst/>
                                        </a:prstGeom>
                                        <a:noFill/>
                                        <a:ln>
                                          <a:noFill/>
                                        </a:ln>
                                      </pic:spPr>
                                    </pic:pic>
                                  </a:graphicData>
                                </a:graphic>
                              </wp:inline>
                            </w:drawing>
                          </w:r>
                        </w:p>
                      </w:txbxContent>
                    </v:textbox>
                    <w10:wrap anchorx="margin" anchory="margin"/>
                  </v:shape>
                </w:pict>
              </mc:Fallback>
            </mc:AlternateContent>
          </w:r>
          <w:r w:rsidR="00673471">
            <w:rPr>
              <w:noProof/>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4D15502" id="Rechthoe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673471">
            <w:rPr>
              <w:noProof/>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FF88873" id="Rechthoe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673471">
            <w:rPr>
              <w:noProof/>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077B6FF" id="Rechthoek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673471">
            <w:rPr>
              <w:noProof/>
            </w:rPr>
            <mc:AlternateContent>
              <mc:Choice Requires="wps">
                <w:drawing>
                  <wp:anchor distT="0" distB="0" distL="114300" distR="114300" simplePos="0" relativeHeight="251668480" behindDoc="0" locked="0" layoutInCell="1" allowOverlap="1" wp14:editId="45663D4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743" w:rsidRDefault="00AD4743"/>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Tekstvak 24" o:spid="_x0000_s1029"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" filled="f" stroked="f">
                    <v:textbox>
                      <w:txbxContent>
                        <w:p w:rsidR="00AD4743" w:rsidRDefault="00AD4743"/>
                      </w:txbxContent>
                    </v:textbox>
                    <w10:wrap anchorx="margin" anchory="margin"/>
                  </v:shape>
                </w:pict>
              </mc:Fallback>
            </mc:AlternateContent>
          </w:r>
          <w:r w:rsidR="00673471">
            <w:rPr>
              <w:sz w:val="56"/>
            </w:rPr>
            <w:br w:type="page"/>
          </w:r>
        </w:p>
      </w:sdtContent>
    </w:sdt>
    <w:p w:rsidR="00D56862" w:rsidRDefault="00673471" w:rsidP="00D56862">
      <w:pPr>
        <w:pStyle w:val="Ondertitel"/>
      </w:pPr>
      <w:r>
        <w:rPr>
          <w:noProof/>
        </w:rPr>
        <w:lastRenderedPageBreak/>
        <mc:AlternateContent>
          <mc:Choice Requires="wpg">
            <w:drawing>
              <wp:anchor distT="0" distB="0" distL="182880" distR="182880" simplePos="0" relativeHeight="251660288" behindDoc="0" locked="0" layoutInCell="1" allowOverlap="1" wp14:anchorId="1B566117" wp14:editId="5BD76E12">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e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743" w:rsidRDefault="00AD4743">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1B566117" id="Groep 14" o:spid="_x0000_s1030" style="position:absolute;margin-left:0;margin-top:0;width:161.3pt;height:718.2pt;z-index:251660288;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UZwQ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">
                <v:rect id="Rectangle 18" o:spid="_x0000_s1031"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2"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3"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AD4743" w:rsidRDefault="00AD4743">
                        <w:pPr>
                          <w:spacing w:line="480" w:lineRule="auto"/>
                          <w:rPr>
                            <w:color w:val="FFFFFF" w:themeColor="background1"/>
                          </w:rPr>
                        </w:pPr>
                      </w:p>
                    </w:txbxContent>
                  </v:textbox>
                </v:shape>
                <w10:wrap type="square" anchorx="margin" anchory="margin"/>
              </v:group>
            </w:pict>
          </mc:Fallback>
        </mc:AlternateContent>
      </w:r>
      <w:r w:rsidR="00D56862">
        <w:t xml:space="preserve">inleiding </w:t>
      </w:r>
    </w:p>
    <w:p w:rsidR="00D56862" w:rsidRDefault="00D56862" w:rsidP="00D56862">
      <w:r>
        <w:t xml:space="preserve">1.het afsluiten van de stroom </w:t>
      </w:r>
    </w:p>
    <w:p w:rsidR="00D56862" w:rsidRDefault="00673471" w:rsidP="00D56862">
      <w:r>
        <w:t>2.veilighei</w:t>
      </w:r>
      <w:r w:rsidR="00D56862">
        <w:t xml:space="preserve">d maatregelen </w:t>
      </w:r>
    </w:p>
    <w:p w:rsidR="00D56862" w:rsidRDefault="00D56862" w:rsidP="00D56862">
      <w:r>
        <w:t>3.het verwijderen van de buiten kant</w:t>
      </w:r>
    </w:p>
    <w:p w:rsidR="00D56862" w:rsidRDefault="00D56862" w:rsidP="00D56862">
      <w:r>
        <w:t xml:space="preserve">3.het weg halen van de kabels </w:t>
      </w:r>
    </w:p>
    <w:p w:rsidR="00D56862" w:rsidRDefault="00D56862" w:rsidP="00D56862">
      <w:r>
        <w:t xml:space="preserve">4.het weg halen van de harde schijf </w:t>
      </w:r>
    </w:p>
    <w:p w:rsidR="00D56862" w:rsidRDefault="00D56862" w:rsidP="00D56862">
      <w:r>
        <w:t xml:space="preserve">5.het weg halen van de interne geheugen </w:t>
      </w:r>
    </w:p>
    <w:p w:rsidR="00D56862" w:rsidRDefault="00D56862" w:rsidP="00D56862">
      <w:r>
        <w:t xml:space="preserve">6.het weg halen van de koeler </w:t>
      </w:r>
    </w:p>
    <w:p w:rsidR="00D56862" w:rsidRDefault="00D56862" w:rsidP="00D56862">
      <w:r>
        <w:t xml:space="preserve">7.het weg halen van de moederbord </w:t>
      </w:r>
    </w:p>
    <w:p w:rsidR="00D56862" w:rsidRPr="00D56862" w:rsidRDefault="00D56862" w:rsidP="00D56862"/>
    <w:p w:rsidR="00D56862" w:rsidRDefault="00D56862">
      <w:pPr>
        <w:spacing w:line="276" w:lineRule="auto"/>
      </w:pPr>
      <w:r>
        <w:br w:type="page"/>
      </w:r>
    </w:p>
    <w:p w:rsidR="00D56862" w:rsidRPr="00673471" w:rsidRDefault="00D56862" w:rsidP="00D56862">
      <w:pPr>
        <w:rPr>
          <w:sz w:val="72"/>
          <w:szCs w:val="72"/>
        </w:rPr>
      </w:pPr>
      <w:r w:rsidRPr="00673471">
        <w:rPr>
          <w:sz w:val="72"/>
          <w:szCs w:val="72"/>
        </w:rPr>
        <w:lastRenderedPageBreak/>
        <w:t xml:space="preserve">1.het afsluiten van de stroom </w:t>
      </w:r>
    </w:p>
    <w:p w:rsidR="00AD4743" w:rsidRDefault="00673471">
      <w:r>
        <w:t>Voor je gaat beginnen met je pc moet wel de stroom er af zijn en op de juiste manier doe je dat zo  je zet de pc uit dan haal je er de kabels af daan klik je nog eens op de aan knop en kijk je of echt alle stroom er uit en af is als je dat gedaan hebt ga je naar het deel veiligheid maatregelen</w:t>
      </w:r>
    </w:p>
    <w:p w:rsidR="00673471" w:rsidRDefault="00673471"/>
    <w:p w:rsidR="00673471" w:rsidRDefault="00673471"/>
    <w:p w:rsidR="00673471" w:rsidRDefault="00673471">
      <w:pPr>
        <w:rPr>
          <w:sz w:val="72"/>
          <w:szCs w:val="72"/>
        </w:rPr>
      </w:pPr>
      <w:r>
        <w:rPr>
          <w:sz w:val="72"/>
          <w:szCs w:val="72"/>
        </w:rPr>
        <w:t xml:space="preserve">2.veiligheid maatregelen </w:t>
      </w:r>
    </w:p>
    <w:p w:rsidR="00673471" w:rsidRDefault="00673471">
      <w:r>
        <w:t xml:space="preserve">Als je aan je pc gaat werken wil je dat wel veilig doen je denkt dat je door de stroom afsluiten je veilig bent dat is wel zo maar je pc is dat niet je moet een special polst bande om zo dat je niet staties geladen bent en je geen schok geeft een de pc onderdelen en ze sloopt </w:t>
      </w:r>
    </w:p>
    <w:p w:rsidR="00673471" w:rsidRDefault="00673471"/>
    <w:p w:rsidR="00673471" w:rsidRDefault="00673471">
      <w:pPr>
        <w:rPr>
          <w:sz w:val="72"/>
          <w:szCs w:val="72"/>
        </w:rPr>
      </w:pPr>
      <w:r>
        <w:rPr>
          <w:sz w:val="72"/>
          <w:szCs w:val="72"/>
        </w:rPr>
        <w:t>3.</w:t>
      </w:r>
      <w:r w:rsidRPr="00673471">
        <w:t xml:space="preserve"> </w:t>
      </w:r>
      <w:r w:rsidRPr="00673471">
        <w:rPr>
          <w:sz w:val="72"/>
          <w:szCs w:val="72"/>
        </w:rPr>
        <w:t>het verwijderen van de buiten kant</w:t>
      </w:r>
    </w:p>
    <w:p w:rsidR="00673471" w:rsidRPr="00673471" w:rsidRDefault="00673471">
      <w:r>
        <w:t xml:space="preserve">Als je al de eerste stappen hebt gedaan ben je klaar voor de tweede stap en dat is de pc open maken en dat doe je zo er zit een klep aan de achter kant van je pc die moet je indruken en dan de pc langzaam open maken </w:t>
      </w:r>
      <w:bookmarkStart w:id="0" w:name="_GoBack"/>
      <w:bookmarkEnd w:id="0"/>
    </w:p>
    <w:sectPr w:rsidR="00673471" w:rsidRPr="00673471">
      <w:footerReference w:type="default" r:id="rId1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1AF" w:rsidRDefault="001E11AF">
      <w:pPr>
        <w:spacing w:after="0" w:line="240" w:lineRule="auto"/>
      </w:pPr>
      <w:r>
        <w:separator/>
      </w:r>
    </w:p>
  </w:endnote>
  <w:endnote w:type="continuationSeparator" w:id="0">
    <w:p w:rsidR="001E11AF" w:rsidRDefault="001E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743" w:rsidRDefault="00673471">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743" w:rsidRDefault="00AD4743">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AD4743" w:rsidRDefault="00AD4743">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743" w:rsidRDefault="0067347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AD4743" w:rsidRDefault="0067347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872896C"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6A1EE6A"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BB1CE4B"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1AF" w:rsidRDefault="001E11AF">
      <w:pPr>
        <w:spacing w:after="0" w:line="240" w:lineRule="auto"/>
      </w:pPr>
      <w:r>
        <w:separator/>
      </w:r>
    </w:p>
  </w:footnote>
  <w:footnote w:type="continuationSeparator" w:id="0">
    <w:p w:rsidR="001E11AF" w:rsidRDefault="001E11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AF"/>
    <w:rsid w:val="001E11AF"/>
    <w:rsid w:val="00673471"/>
    <w:rsid w:val="00AD4743"/>
    <w:rsid w:val="00D5686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AB0FEC-16A8-414D-AB30-C278618C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line="288" w:lineRule="auto"/>
    </w:pPr>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semiHidden/>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semiHidden/>
    <w:rPr>
      <w:rFonts w:eastAsiaTheme="majorEastAsia" w:cstheme="majorBidi"/>
      <w:b/>
      <w:bCs/>
      <w:caps/>
      <w:color w:val="D1282E" w:themeColor="text2"/>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semiHidden/>
    <w:rPr>
      <w:rFonts w:eastAsiaTheme="majorEastAsia" w:cstheme="majorBidi"/>
      <w:b/>
      <w:color w:val="5B5B5B" w:themeColor="accent1" w:themeShade="BF"/>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uiPriority w:val="35"/>
    <w:unhideWhenUsed/>
    <w:qFormat/>
    <w:pPr>
      <w:spacing w:line="240" w:lineRule="auto"/>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semiHidden/>
    <w:unhideWhenUsed/>
    <w:qFormat/>
    <w:p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6790\AppData\Roaming\Microsoft\Sjablonen\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561DDE352B74B889EC4C68B635483C3">
    <w:name w:val="0561DDE352B74B889EC4C68B635483C3"/>
  </w:style>
  <w:style w:type="paragraph" w:customStyle="1" w:styleId="FA46192A57EE4BA6AE89F3D321E8A644">
    <w:name w:val="FA46192A57EE4BA6AE89F3D321E8A644"/>
  </w:style>
  <w:style w:type="character" w:customStyle="1" w:styleId="Kop1Char">
    <w:name w:val="Kop 1 Char"/>
    <w:basedOn w:val="Standaardalinea-lettertype"/>
    <w:link w:val="Kop1"/>
    <w:uiPriority w:val="9"/>
    <w:rPr>
      <w:rFonts w:asciiTheme="majorHAnsi" w:eastAsiaTheme="majorEastAsia" w:hAnsiTheme="majorHAnsi" w:cstheme="majorBidi"/>
      <w:bCs/>
      <w:caps/>
      <w:color w:val="5B9BD5"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72722FCB74844E549677EDD9D7282B1D">
    <w:name w:val="72722FCB74844E549677EDD9D7282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9E9D7408-C0F1-4257-8E61-746A68DFD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37</TotalTime>
  <Pages>3</Pages>
  <Words>182</Words>
  <Characters>1002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 Groothuis</dc:creator>
  <cp:keywords/>
  <cp:lastModifiedBy>Sander Groothuis</cp:lastModifiedBy>
  <cp:revision>1</cp:revision>
  <dcterms:created xsi:type="dcterms:W3CDTF">2017-01-11T08:48:00Z</dcterms:created>
  <dcterms:modified xsi:type="dcterms:W3CDTF">2017-01-11T09:25:00Z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