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7F7F7F" w:themeColor="background1" w:themeShade="7F"/>
  <w:body>
    <w:tbl>
      <w:tblPr>
        <w:tblStyle w:val="Standaardtabel1"/>
        <w:tblW w:w="10080" w:type="dxa"/>
        <w:jc w:val="center"/>
        <w:tblInd w:w="0" w:type="dxa"/>
        <w:tblLook w:val="01E0" w:firstRow="1" w:lastRow="1" w:firstColumn="1" w:lastColumn="1" w:noHBand="0" w:noVBand="0"/>
      </w:tblPr>
      <w:tblGrid>
        <w:gridCol w:w="1967"/>
        <w:gridCol w:w="4124"/>
        <w:gridCol w:w="43"/>
        <w:gridCol w:w="1053"/>
        <w:gridCol w:w="9"/>
        <w:gridCol w:w="2884"/>
      </w:tblGrid>
      <w:tr w:rsidR="00677171" w:rsidRPr="00F834BF">
        <w:trPr>
          <w:trHeight w:val="720"/>
          <w:jc w:val="center"/>
        </w:trPr>
        <w:tc>
          <w:tcPr>
            <w:tcW w:w="10080" w:type="dxa"/>
            <w:gridSpan w:val="6"/>
            <w:vAlign w:val="center"/>
          </w:tcPr>
          <w:p w:rsidR="00F65D93" w:rsidRDefault="00F65D93" w:rsidP="00677171">
            <w:pPr>
              <w:pStyle w:val="Kop1"/>
            </w:pPr>
            <w:r>
              <w:t>Helpdek het baken</w:t>
            </w:r>
          </w:p>
          <w:p w:rsidR="00677171" w:rsidRPr="00F834BF" w:rsidRDefault="00F65D93" w:rsidP="00677171">
            <w:pPr>
              <w:pStyle w:val="Kop1"/>
            </w:pPr>
            <w:r>
              <w:t xml:space="preserve">Ruilen kapoten onderdelen </w:t>
            </w:r>
          </w:p>
        </w:tc>
      </w:tr>
      <w:tr w:rsidR="00677171" w:rsidRPr="00F834BF" w:rsidTr="00F834BF">
        <w:trPr>
          <w:trHeight w:val="432"/>
          <w:jc w:val="center"/>
        </w:trPr>
        <w:tc>
          <w:tcPr>
            <w:tcW w:w="1967" w:type="dxa"/>
            <w:vAlign w:val="bottom"/>
          </w:tcPr>
          <w:p w:rsidR="00677171" w:rsidRPr="00F834BF" w:rsidRDefault="00F65D93" w:rsidP="00677171">
            <w:pPr>
              <w:pStyle w:val="hoofdtekst"/>
            </w:pPr>
            <w:r>
              <w:t xml:space="preserve">Wat is er stuk? </w:t>
            </w:r>
            <w:r w:rsidR="00677171" w:rsidRPr="00F834BF">
              <w:t>: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2" w:space="0" w:color="999999"/>
              <w:right w:val="nil"/>
            </w:tcBorders>
            <w:vAlign w:val="bottom"/>
          </w:tcPr>
          <w:p w:rsidR="00677171" w:rsidRPr="00F834BF" w:rsidRDefault="00677171" w:rsidP="00677171">
            <w:pPr>
              <w:pStyle w:val="hoofdtekst"/>
            </w:pPr>
          </w:p>
        </w:tc>
        <w:tc>
          <w:tcPr>
            <w:tcW w:w="1096" w:type="dxa"/>
            <w:gridSpan w:val="2"/>
            <w:vAlign w:val="bottom"/>
          </w:tcPr>
          <w:p w:rsidR="00677171" w:rsidRPr="00F834BF" w:rsidRDefault="00677171" w:rsidP="00677171">
            <w:pPr>
              <w:pStyle w:val="hoofdtekst"/>
            </w:pPr>
            <w:r w:rsidRPr="00F834BF">
              <w:t>ID: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single" w:sz="2" w:space="0" w:color="999999"/>
              <w:right w:val="nil"/>
            </w:tcBorders>
            <w:vAlign w:val="bottom"/>
          </w:tcPr>
          <w:p w:rsidR="00677171" w:rsidRPr="00F834BF" w:rsidRDefault="00677171" w:rsidP="00677171">
            <w:pPr>
              <w:pStyle w:val="hoofdtekst"/>
            </w:pPr>
          </w:p>
        </w:tc>
      </w:tr>
      <w:tr w:rsidR="00677171" w:rsidRPr="00F834BF" w:rsidTr="00F834BF">
        <w:trPr>
          <w:trHeight w:val="432"/>
          <w:jc w:val="center"/>
        </w:trPr>
        <w:tc>
          <w:tcPr>
            <w:tcW w:w="6091" w:type="dxa"/>
            <w:gridSpan w:val="2"/>
            <w:vAlign w:val="bottom"/>
          </w:tcPr>
          <w:p w:rsidR="00677171" w:rsidRPr="00F834BF" w:rsidRDefault="00677171" w:rsidP="00677171">
            <w:pPr>
              <w:pStyle w:val="hoofdtekst"/>
            </w:pPr>
          </w:p>
        </w:tc>
        <w:tc>
          <w:tcPr>
            <w:tcW w:w="1105" w:type="dxa"/>
            <w:gridSpan w:val="3"/>
            <w:vAlign w:val="bottom"/>
          </w:tcPr>
          <w:p w:rsidR="00677171" w:rsidRPr="00F834BF" w:rsidRDefault="00F65D93" w:rsidP="00677171">
            <w:pPr>
              <w:pStyle w:val="hoofdtekst"/>
            </w:pPr>
            <w:r>
              <w:t>Lockaal</w:t>
            </w:r>
            <w:r w:rsidR="00677171" w:rsidRPr="00F834BF">
              <w:t>:</w:t>
            </w:r>
          </w:p>
        </w:tc>
        <w:tc>
          <w:tcPr>
            <w:tcW w:w="2884" w:type="dxa"/>
            <w:tcBorders>
              <w:top w:val="nil"/>
              <w:left w:val="nil"/>
              <w:bottom w:val="single" w:sz="2" w:space="0" w:color="999999"/>
              <w:right w:val="nil"/>
            </w:tcBorders>
            <w:vAlign w:val="bottom"/>
          </w:tcPr>
          <w:p w:rsidR="00677171" w:rsidRPr="00F834BF" w:rsidRDefault="00677171" w:rsidP="00677171">
            <w:pPr>
              <w:pStyle w:val="hoofdtekst"/>
            </w:pPr>
          </w:p>
        </w:tc>
      </w:tr>
      <w:tr w:rsidR="00677171" w:rsidRPr="00F834BF">
        <w:trPr>
          <w:trHeight w:val="432"/>
          <w:jc w:val="center"/>
        </w:trPr>
        <w:tc>
          <w:tcPr>
            <w:tcW w:w="10080" w:type="dxa"/>
            <w:gridSpan w:val="6"/>
            <w:tcBorders>
              <w:top w:val="nil"/>
              <w:left w:val="nil"/>
              <w:bottom w:val="single" w:sz="2" w:space="0" w:color="999999"/>
              <w:right w:val="nil"/>
            </w:tcBorders>
            <w:vAlign w:val="bottom"/>
          </w:tcPr>
          <w:p w:rsidR="00677171" w:rsidRPr="00F834BF" w:rsidRDefault="00677171" w:rsidP="00677171">
            <w:pPr>
              <w:pStyle w:val="hoofdtekst"/>
            </w:pPr>
          </w:p>
        </w:tc>
      </w:tr>
      <w:tr w:rsidR="00677171" w:rsidRPr="00F834BF">
        <w:trPr>
          <w:trHeight w:val="288"/>
          <w:jc w:val="center"/>
        </w:trPr>
        <w:tc>
          <w:tcPr>
            <w:tcW w:w="10080" w:type="dxa"/>
            <w:gridSpan w:val="6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</w:tcPr>
          <w:p w:rsidR="00677171" w:rsidRPr="00F834BF" w:rsidRDefault="00677171" w:rsidP="00677171">
            <w:pPr>
              <w:pStyle w:val="Kop3"/>
            </w:pPr>
            <w:r w:rsidRPr="00F834BF">
              <w:t>Overtreding</w:t>
            </w:r>
          </w:p>
        </w:tc>
      </w:tr>
      <w:tr w:rsidR="00677171" w:rsidRPr="00F834BF" w:rsidTr="00F834BF">
        <w:trPr>
          <w:trHeight w:val="432"/>
          <w:jc w:val="center"/>
        </w:trPr>
        <w:tc>
          <w:tcPr>
            <w:tcW w:w="196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677171" w:rsidRPr="00F834BF" w:rsidRDefault="00677171" w:rsidP="00677171">
            <w:pPr>
              <w:pStyle w:val="cursief"/>
            </w:pPr>
            <w:r w:rsidRPr="00F834BF">
              <w:t>Datum</w:t>
            </w:r>
          </w:p>
        </w:tc>
        <w:tc>
          <w:tcPr>
            <w:tcW w:w="4167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677171" w:rsidRPr="00F834BF" w:rsidRDefault="00677171" w:rsidP="00677171">
            <w:pPr>
              <w:pStyle w:val="hoofdtekst"/>
            </w:pPr>
          </w:p>
        </w:tc>
        <w:tc>
          <w:tcPr>
            <w:tcW w:w="1053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677171" w:rsidRPr="00F834BF" w:rsidRDefault="00677171" w:rsidP="00677171">
            <w:pPr>
              <w:pStyle w:val="cursief"/>
            </w:pPr>
            <w:r w:rsidRPr="00F834BF">
              <w:t>Tijd</w:t>
            </w:r>
          </w:p>
        </w:tc>
        <w:tc>
          <w:tcPr>
            <w:tcW w:w="2893" w:type="dxa"/>
            <w:gridSpan w:val="2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677171" w:rsidRPr="00F834BF" w:rsidRDefault="00677171" w:rsidP="00677171">
            <w:pPr>
              <w:pStyle w:val="hoofdtekst"/>
            </w:pPr>
          </w:p>
        </w:tc>
      </w:tr>
      <w:tr w:rsidR="00677171" w:rsidRPr="00F834BF" w:rsidTr="00F834BF">
        <w:trPr>
          <w:trHeight w:val="432"/>
          <w:jc w:val="center"/>
        </w:trPr>
        <w:tc>
          <w:tcPr>
            <w:tcW w:w="1967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677171" w:rsidRPr="00F834BF" w:rsidRDefault="00F65D93" w:rsidP="00677171">
            <w:pPr>
              <w:pStyle w:val="cursief"/>
            </w:pPr>
            <w:r>
              <w:t xml:space="preserve">Lockatie </w:t>
            </w:r>
          </w:p>
        </w:tc>
        <w:tc>
          <w:tcPr>
            <w:tcW w:w="8113" w:type="dxa"/>
            <w:gridSpan w:val="5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vAlign w:val="center"/>
          </w:tcPr>
          <w:p w:rsidR="00677171" w:rsidRPr="00F834BF" w:rsidRDefault="00677171" w:rsidP="00677171">
            <w:pPr>
              <w:pStyle w:val="hoofdtekst"/>
            </w:pPr>
          </w:p>
        </w:tc>
      </w:tr>
      <w:tr w:rsidR="00677171" w:rsidRPr="00F834BF">
        <w:trPr>
          <w:trHeight w:val="288"/>
          <w:jc w:val="center"/>
        </w:trPr>
        <w:tc>
          <w:tcPr>
            <w:tcW w:w="10080" w:type="dxa"/>
            <w:gridSpan w:val="6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</w:tcPr>
          <w:p w:rsidR="00677171" w:rsidRPr="00F834BF" w:rsidRDefault="00F65D93" w:rsidP="00677171">
            <w:pPr>
              <w:pStyle w:val="Kop3"/>
            </w:pPr>
            <w:r>
              <w:t>onderdeel en wat is er stuk?</w:t>
            </w:r>
          </w:p>
        </w:tc>
      </w:tr>
      <w:tr w:rsidR="00677171" w:rsidRPr="00F834BF">
        <w:trPr>
          <w:trHeight w:val="1440"/>
          <w:jc w:val="center"/>
        </w:trPr>
        <w:tc>
          <w:tcPr>
            <w:tcW w:w="10080" w:type="dxa"/>
            <w:gridSpan w:val="6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677171" w:rsidRPr="00F834BF" w:rsidRDefault="00677171" w:rsidP="00677171">
            <w:pPr>
              <w:pStyle w:val="hoofdtekst"/>
            </w:pPr>
          </w:p>
        </w:tc>
      </w:tr>
      <w:tr w:rsidR="00677171" w:rsidRPr="00F834BF">
        <w:trPr>
          <w:trHeight w:val="288"/>
          <w:jc w:val="center"/>
        </w:trPr>
        <w:tc>
          <w:tcPr>
            <w:tcW w:w="10080" w:type="dxa"/>
            <w:gridSpan w:val="6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E6E6E6"/>
            <w:vAlign w:val="center"/>
          </w:tcPr>
          <w:p w:rsidR="00677171" w:rsidRPr="00F834BF" w:rsidRDefault="00F65D93" w:rsidP="00677171">
            <w:pPr>
              <w:pStyle w:val="Kop3"/>
            </w:pPr>
            <w:r>
              <w:t>wat wild u hebben in plattz van?</w:t>
            </w:r>
          </w:p>
        </w:tc>
      </w:tr>
      <w:tr w:rsidR="00677171" w:rsidRPr="00F834BF">
        <w:trPr>
          <w:trHeight w:val="1440"/>
          <w:jc w:val="center"/>
        </w:trPr>
        <w:tc>
          <w:tcPr>
            <w:tcW w:w="10080" w:type="dxa"/>
            <w:gridSpan w:val="6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</w:tcPr>
          <w:p w:rsidR="00677171" w:rsidRPr="00F834BF" w:rsidRDefault="00677171" w:rsidP="00677171">
            <w:pPr>
              <w:pStyle w:val="hoofdtekst"/>
            </w:pPr>
          </w:p>
        </w:tc>
      </w:tr>
      <w:tr w:rsidR="00677171" w:rsidRPr="00F834BF">
        <w:trPr>
          <w:trHeight w:val="432"/>
          <w:jc w:val="center"/>
        </w:trPr>
        <w:tc>
          <w:tcPr>
            <w:tcW w:w="10080" w:type="dxa"/>
            <w:gridSpan w:val="6"/>
            <w:tcBorders>
              <w:top w:val="single" w:sz="2" w:space="0" w:color="999999"/>
              <w:left w:val="nil"/>
              <w:bottom w:val="nil"/>
              <w:right w:val="nil"/>
            </w:tcBorders>
          </w:tcPr>
          <w:p w:rsidR="00677171" w:rsidRPr="00F834BF" w:rsidRDefault="00677171" w:rsidP="00677171">
            <w:pPr>
              <w:pStyle w:val="hoofdtekst"/>
            </w:pPr>
          </w:p>
        </w:tc>
      </w:tr>
      <w:tr w:rsidR="00677171" w:rsidRPr="00F834BF" w:rsidTr="00F834BF">
        <w:trPr>
          <w:trHeight w:val="432"/>
          <w:jc w:val="center"/>
        </w:trPr>
        <w:tc>
          <w:tcPr>
            <w:tcW w:w="1967" w:type="dxa"/>
            <w:vAlign w:val="bottom"/>
          </w:tcPr>
          <w:p w:rsidR="00677171" w:rsidRPr="00F834BF" w:rsidRDefault="00677171" w:rsidP="00677171">
            <w:pPr>
              <w:pStyle w:val="hoofdtekst"/>
            </w:pPr>
            <w:r w:rsidRPr="00F834BF">
              <w:t>Docent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2" w:space="0" w:color="999999"/>
              <w:right w:val="nil"/>
            </w:tcBorders>
            <w:vAlign w:val="bottom"/>
          </w:tcPr>
          <w:p w:rsidR="00677171" w:rsidRPr="00F834BF" w:rsidRDefault="00677171" w:rsidP="00677171">
            <w:pPr>
              <w:pStyle w:val="hoofdtekst"/>
            </w:pPr>
          </w:p>
        </w:tc>
        <w:tc>
          <w:tcPr>
            <w:tcW w:w="1096" w:type="dxa"/>
            <w:gridSpan w:val="2"/>
            <w:vAlign w:val="bottom"/>
          </w:tcPr>
          <w:p w:rsidR="00677171" w:rsidRPr="00F834BF" w:rsidRDefault="00677171" w:rsidP="00677171">
            <w:pPr>
              <w:pStyle w:val="cursief"/>
            </w:pPr>
            <w:r w:rsidRPr="00F834BF">
              <w:t>Datum</w:t>
            </w:r>
          </w:p>
        </w:tc>
        <w:tc>
          <w:tcPr>
            <w:tcW w:w="2893" w:type="dxa"/>
            <w:gridSpan w:val="2"/>
            <w:tcBorders>
              <w:top w:val="nil"/>
              <w:left w:val="nil"/>
              <w:bottom w:val="single" w:sz="2" w:space="0" w:color="999999"/>
              <w:right w:val="nil"/>
            </w:tcBorders>
            <w:vAlign w:val="bottom"/>
          </w:tcPr>
          <w:p w:rsidR="00677171" w:rsidRPr="00F834BF" w:rsidRDefault="00677171" w:rsidP="00677171">
            <w:pPr>
              <w:pStyle w:val="hoofdtekst"/>
            </w:pPr>
          </w:p>
        </w:tc>
      </w:tr>
      <w:tr w:rsidR="00677171" w:rsidRPr="00F834BF" w:rsidTr="00F834BF">
        <w:trPr>
          <w:trHeight w:val="432"/>
          <w:jc w:val="center"/>
        </w:trPr>
        <w:tc>
          <w:tcPr>
            <w:tcW w:w="1967" w:type="dxa"/>
            <w:vAlign w:val="bottom"/>
          </w:tcPr>
          <w:p w:rsidR="00677171" w:rsidRPr="00F834BF" w:rsidRDefault="00677171" w:rsidP="00677171">
            <w:pPr>
              <w:pStyle w:val="hoofdtekst"/>
            </w:pPr>
            <w:r w:rsidRPr="00F834BF">
              <w:t>Leerling</w:t>
            </w:r>
          </w:p>
        </w:tc>
        <w:tc>
          <w:tcPr>
            <w:tcW w:w="4124" w:type="dxa"/>
            <w:tcBorders>
              <w:top w:val="nil"/>
              <w:left w:val="nil"/>
              <w:bottom w:val="single" w:sz="2" w:space="0" w:color="999999"/>
              <w:right w:val="nil"/>
            </w:tcBorders>
            <w:vAlign w:val="bottom"/>
          </w:tcPr>
          <w:p w:rsidR="00677171" w:rsidRPr="00F834BF" w:rsidRDefault="00677171" w:rsidP="00677171">
            <w:pPr>
              <w:pStyle w:val="hoofdtekst"/>
            </w:pPr>
          </w:p>
        </w:tc>
        <w:tc>
          <w:tcPr>
            <w:tcW w:w="1096" w:type="dxa"/>
            <w:gridSpan w:val="2"/>
            <w:vAlign w:val="bottom"/>
          </w:tcPr>
          <w:p w:rsidR="00677171" w:rsidRPr="00F834BF" w:rsidRDefault="00677171" w:rsidP="00677171">
            <w:pPr>
              <w:pStyle w:val="cursief"/>
            </w:pPr>
            <w:r w:rsidRPr="00F834BF">
              <w:t>Datum</w:t>
            </w:r>
          </w:p>
        </w:tc>
        <w:tc>
          <w:tcPr>
            <w:tcW w:w="2893" w:type="dxa"/>
            <w:gridSpan w:val="2"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  <w:vAlign w:val="bottom"/>
          </w:tcPr>
          <w:p w:rsidR="00677171" w:rsidRPr="00F834BF" w:rsidRDefault="00677171" w:rsidP="00677171">
            <w:pPr>
              <w:pStyle w:val="hoofdtekst"/>
            </w:pPr>
          </w:p>
        </w:tc>
      </w:tr>
      <w:tr w:rsidR="00677171" w:rsidRPr="00F834BF" w:rsidTr="00F834BF">
        <w:trPr>
          <w:trHeight w:val="432"/>
          <w:jc w:val="center"/>
        </w:trPr>
        <w:tc>
          <w:tcPr>
            <w:tcW w:w="1967" w:type="dxa"/>
            <w:vAlign w:val="bottom"/>
          </w:tcPr>
          <w:p w:rsidR="00677171" w:rsidRPr="00F834BF" w:rsidRDefault="00677171" w:rsidP="00677171">
            <w:pPr>
              <w:pStyle w:val="hoofdtekst"/>
            </w:pPr>
            <w:r w:rsidRPr="00F834BF">
              <w:t>Ouder</w:t>
            </w:r>
          </w:p>
        </w:tc>
        <w:tc>
          <w:tcPr>
            <w:tcW w:w="4124" w:type="dxa"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  <w:vAlign w:val="bottom"/>
          </w:tcPr>
          <w:p w:rsidR="00677171" w:rsidRPr="00F834BF" w:rsidRDefault="00677171" w:rsidP="00677171">
            <w:pPr>
              <w:pStyle w:val="hoofdtekst"/>
            </w:pPr>
          </w:p>
        </w:tc>
        <w:tc>
          <w:tcPr>
            <w:tcW w:w="1096" w:type="dxa"/>
            <w:gridSpan w:val="2"/>
            <w:vAlign w:val="bottom"/>
          </w:tcPr>
          <w:p w:rsidR="00677171" w:rsidRPr="00F834BF" w:rsidRDefault="00677171" w:rsidP="00677171">
            <w:pPr>
              <w:pStyle w:val="cursief"/>
            </w:pPr>
            <w:r w:rsidRPr="00F834BF">
              <w:t>Datum</w:t>
            </w:r>
          </w:p>
        </w:tc>
        <w:tc>
          <w:tcPr>
            <w:tcW w:w="2893" w:type="dxa"/>
            <w:gridSpan w:val="2"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  <w:vAlign w:val="bottom"/>
          </w:tcPr>
          <w:p w:rsidR="00677171" w:rsidRPr="00F834BF" w:rsidRDefault="00677171" w:rsidP="00677171">
            <w:pPr>
              <w:pStyle w:val="hoofdtekst"/>
            </w:pPr>
          </w:p>
        </w:tc>
      </w:tr>
      <w:tr w:rsidR="00677171" w:rsidRPr="00F834BF" w:rsidTr="00F834BF">
        <w:trPr>
          <w:trHeight w:val="432"/>
          <w:jc w:val="center"/>
        </w:trPr>
        <w:tc>
          <w:tcPr>
            <w:tcW w:w="1967" w:type="dxa"/>
            <w:vAlign w:val="bottom"/>
          </w:tcPr>
          <w:p w:rsidR="00677171" w:rsidRPr="00F834BF" w:rsidRDefault="00677171" w:rsidP="00677171">
            <w:pPr>
              <w:pStyle w:val="hoofdtekst"/>
            </w:pPr>
          </w:p>
        </w:tc>
        <w:tc>
          <w:tcPr>
            <w:tcW w:w="4124" w:type="dxa"/>
            <w:tcBorders>
              <w:top w:val="nil"/>
              <w:left w:val="nil"/>
              <w:bottom w:val="single" w:sz="2" w:space="0" w:color="999999"/>
              <w:right w:val="nil"/>
            </w:tcBorders>
            <w:vAlign w:val="bottom"/>
          </w:tcPr>
          <w:p w:rsidR="00677171" w:rsidRPr="00F834BF" w:rsidRDefault="00677171" w:rsidP="00677171">
            <w:pPr>
              <w:pStyle w:val="hoofdtekst"/>
            </w:pPr>
          </w:p>
        </w:tc>
        <w:tc>
          <w:tcPr>
            <w:tcW w:w="1096" w:type="dxa"/>
            <w:gridSpan w:val="2"/>
            <w:vAlign w:val="bottom"/>
          </w:tcPr>
          <w:p w:rsidR="00677171" w:rsidRPr="00F834BF" w:rsidRDefault="00677171" w:rsidP="00677171">
            <w:pPr>
              <w:pStyle w:val="cursief"/>
            </w:pPr>
            <w:bookmarkStart w:id="0" w:name="_GoBack"/>
            <w:bookmarkEnd w:id="0"/>
          </w:p>
        </w:tc>
        <w:tc>
          <w:tcPr>
            <w:tcW w:w="2893" w:type="dxa"/>
            <w:gridSpan w:val="2"/>
            <w:tcBorders>
              <w:top w:val="single" w:sz="2" w:space="0" w:color="999999"/>
              <w:left w:val="nil"/>
              <w:bottom w:val="single" w:sz="2" w:space="0" w:color="999999"/>
              <w:right w:val="nil"/>
            </w:tcBorders>
            <w:vAlign w:val="bottom"/>
          </w:tcPr>
          <w:p w:rsidR="00677171" w:rsidRPr="00F834BF" w:rsidRDefault="00677171" w:rsidP="00677171">
            <w:pPr>
              <w:pStyle w:val="hoofdtekst"/>
            </w:pPr>
          </w:p>
        </w:tc>
      </w:tr>
    </w:tbl>
    <w:p w:rsidR="00677171" w:rsidRPr="00F834BF" w:rsidRDefault="00677171" w:rsidP="00677171"/>
    <w:p w:rsidR="00E722A6" w:rsidRPr="00F834BF" w:rsidRDefault="00E722A6"/>
    <w:sectPr w:rsidR="00E722A6" w:rsidRPr="00F834BF" w:rsidSect="00F834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224" w:right="1440" w:bottom="1224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D93" w:rsidRDefault="00F65D93">
      <w:r>
        <w:separator/>
      </w:r>
    </w:p>
  </w:endnote>
  <w:endnote w:type="continuationSeparator" w:id="0">
    <w:p w:rsidR="00F65D93" w:rsidRDefault="00F65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D93" w:rsidRDefault="00F65D93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D93" w:rsidRDefault="00F65D93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D93" w:rsidRDefault="00F65D9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D93" w:rsidRDefault="00F65D93">
      <w:r>
        <w:separator/>
      </w:r>
    </w:p>
  </w:footnote>
  <w:footnote w:type="continuationSeparator" w:id="0">
    <w:p w:rsidR="00F65D93" w:rsidRDefault="00F65D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D93" w:rsidRDefault="00F65D93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4685" o:spid="_x0000_s2050" type="#_x0000_t136" style="position:absolute;margin-left:0;margin-top:0;width:520.6pt;height:115.65pt;rotation:315;z-index:-251655168;mso-position-horizontal:center;mso-position-horizontal-relative:margin;mso-position-vertical:center;mso-position-vertical-relative:margin" o:allowincell="f" fillcolor="#5a5a5a [2109]" stroked="f">
          <v:fill opacity=".5"/>
          <v:textpath style="font-family:&quot;Times New Roman&quot;;font-size:1pt" string="Help des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D93" w:rsidRDefault="00F65D93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4686" o:spid="_x0000_s2051" type="#_x0000_t136" style="position:absolute;margin-left:0;margin-top:0;width:520.6pt;height:115.65pt;rotation:315;z-index:-251653120;mso-position-horizontal:center;mso-position-horizontal-relative:margin;mso-position-vertical:center;mso-position-vertical-relative:margin" o:allowincell="f" fillcolor="#5a5a5a [2109]" stroked="f">
          <v:fill opacity=".5"/>
          <v:textpath style="font-family:&quot;Times New Roman&quot;;font-size:1pt" string="Help des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D93" w:rsidRDefault="00F65D93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4684" o:spid="_x0000_s2049" type="#_x0000_t136" style="position:absolute;margin-left:0;margin-top:0;width:520.6pt;height:115.65pt;rotation:315;z-index:-251657216;mso-position-horizontal:center;mso-position-horizontal-relative:margin;mso-position-vertical:center;mso-position-vertical-relative:margin" o:allowincell="f" fillcolor="#5a5a5a [2109]" stroked="f">
          <v:fill opacity=".5"/>
          <v:textpath style="font-family:&quot;Times New Roman&quot;;font-size:1pt" string="Help desk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2">
      <o:colormenu v:ext="edit" fillcolor="none [16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D93"/>
    <w:rsid w:val="00102604"/>
    <w:rsid w:val="00677171"/>
    <w:rsid w:val="007E5F47"/>
    <w:rsid w:val="008B6A4D"/>
    <w:rsid w:val="00AE7A79"/>
    <w:rsid w:val="00C656FB"/>
    <w:rsid w:val="00C73292"/>
    <w:rsid w:val="00E722A6"/>
    <w:rsid w:val="00F65D93"/>
    <w:rsid w:val="00F834BF"/>
    <w:rsid w:val="00F8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enu v:ext="edit" fillcolor="none [1612]"/>
    </o:shapedefaults>
    <o:shapelayout v:ext="edit">
      <o:idmap v:ext="edit" data="1"/>
    </o:shapelayout>
  </w:shapeDefaults>
  <w:decimalSymbol w:val=","/>
  <w:listSeparator w:val=";"/>
  <w15:docId w15:val="{B869248F-418C-44B4-9F3D-7F4CE82F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  <w:lang w:val="nl-NL" w:eastAsia="zh-CN"/>
    </w:rPr>
  </w:style>
  <w:style w:type="paragraph" w:styleId="Kop1">
    <w:name w:val="heading 1"/>
    <w:basedOn w:val="Standaard"/>
    <w:next w:val="Standaard"/>
    <w:qFormat/>
    <w:rsid w:val="00677171"/>
    <w:pPr>
      <w:outlineLvl w:val="0"/>
    </w:pPr>
    <w:rPr>
      <w:rFonts w:ascii="Book Antiqua" w:hAnsi="Book Antiqua"/>
      <w:noProof/>
      <w:sz w:val="40"/>
      <w:szCs w:val="40"/>
    </w:rPr>
  </w:style>
  <w:style w:type="paragraph" w:styleId="Kop2">
    <w:name w:val="heading 2"/>
    <w:basedOn w:val="Standaard"/>
    <w:next w:val="Standaard"/>
    <w:qFormat/>
    <w:rsid w:val="00677171"/>
    <w:pPr>
      <w:spacing w:before="120"/>
      <w:outlineLvl w:val="1"/>
    </w:pPr>
    <w:rPr>
      <w:rFonts w:ascii="Book Antiqua" w:hAnsi="Book Antiqua"/>
      <w:caps/>
      <w:noProof/>
      <w:spacing w:val="10"/>
      <w:sz w:val="18"/>
      <w:szCs w:val="18"/>
    </w:rPr>
  </w:style>
  <w:style w:type="paragraph" w:styleId="Kop3">
    <w:name w:val="heading 3"/>
    <w:basedOn w:val="Standaard"/>
    <w:next w:val="Standaard"/>
    <w:qFormat/>
    <w:rsid w:val="00677171"/>
    <w:pPr>
      <w:spacing w:before="40"/>
      <w:outlineLvl w:val="2"/>
    </w:pPr>
    <w:rPr>
      <w:rFonts w:ascii="Book Antiqua" w:hAnsi="Book Antiqua"/>
      <w:b/>
      <w:caps/>
      <w:noProof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hoofdtekst">
    <w:name w:val="hoofdtekst"/>
    <w:basedOn w:val="Standaard"/>
    <w:rsid w:val="00677171"/>
    <w:pPr>
      <w:spacing w:before="80"/>
    </w:pPr>
    <w:rPr>
      <w:rFonts w:ascii="Book Antiqua" w:eastAsia="Times New Roman" w:hAnsi="Book Antiqua" w:cs="Book Antiqua"/>
      <w:noProof/>
      <w:spacing w:val="10"/>
      <w:sz w:val="18"/>
      <w:szCs w:val="18"/>
      <w:lang w:eastAsia="nl-NL" w:bidi="nl-NL"/>
    </w:rPr>
  </w:style>
  <w:style w:type="paragraph" w:customStyle="1" w:styleId="cursief">
    <w:name w:val="cursief"/>
    <w:basedOn w:val="Standaard"/>
    <w:rsid w:val="00677171"/>
    <w:rPr>
      <w:rFonts w:ascii="Book Antiqua" w:eastAsia="Times New Roman" w:hAnsi="Book Antiqua" w:cs="Book Antiqua"/>
      <w:i/>
      <w:noProof/>
      <w:spacing w:val="10"/>
      <w:sz w:val="18"/>
      <w:szCs w:val="18"/>
      <w:lang w:eastAsia="nl-NL" w:bidi="nl-NL"/>
    </w:rPr>
  </w:style>
  <w:style w:type="table" w:customStyle="1" w:styleId="Standaardtabel1">
    <w:name w:val="Standaardtabel1"/>
    <w:semiHidden/>
    <w:rsid w:val="00677171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nhideWhenUsed/>
    <w:rsid w:val="00F65D9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F65D93"/>
    <w:rPr>
      <w:sz w:val="24"/>
      <w:szCs w:val="24"/>
      <w:lang w:val="nl-NL" w:eastAsia="zh-CN"/>
    </w:rPr>
  </w:style>
  <w:style w:type="paragraph" w:styleId="Voettekst">
    <w:name w:val="footer"/>
    <w:basedOn w:val="Standaard"/>
    <w:link w:val="VoettekstChar"/>
    <w:unhideWhenUsed/>
    <w:rsid w:val="00F65D9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F65D93"/>
    <w:rPr>
      <w:sz w:val="24"/>
      <w:szCs w:val="24"/>
      <w:lang w:val="nl-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6790\AppData\Roaming\Microsoft\Sjablonen\Formulier%20disciplinaire%20maatregelen%20leerl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EF8E56-34CC-4552-B4DE-4DDA408EFA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Formulier disciplinaire maatregelen leerling</Template>
  <TotalTime>4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Groothuis</dc:creator>
  <cp:keywords/>
  <dc:description/>
  <cp:lastModifiedBy>Sander Groothuis</cp:lastModifiedBy>
  <cp:revision>1</cp:revision>
  <dcterms:created xsi:type="dcterms:W3CDTF">2017-07-05T09:33:00Z</dcterms:created>
  <dcterms:modified xsi:type="dcterms:W3CDTF">2017-07-05T09:37:00Z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TC010183901043</vt:lpwstr>
  </property>
</Properties>
</file>